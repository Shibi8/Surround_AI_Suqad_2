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6D4B" w14:textId="1BB3BE53" w:rsidR="00872919" w:rsidRPr="00DB5990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r w:rsidR="000D6AF3">
        <w:rPr>
          <w:rFonts w:ascii="Arial" w:hAnsi="Arial" w:cs="Arial"/>
          <w:b/>
          <w:bCs/>
          <w:color w:val="000000" w:themeColor="text1"/>
          <w:lang w:val="en-AU"/>
        </w:rPr>
        <w:t xml:space="preserve"> #</w:t>
      </w:r>
      <w:r w:rsidR="000078A0">
        <w:rPr>
          <w:rFonts w:ascii="Arial" w:hAnsi="Arial" w:cs="Arial"/>
          <w:b/>
          <w:bCs/>
          <w:color w:val="000000" w:themeColor="text1"/>
          <w:lang w:val="en-AU"/>
        </w:rPr>
        <w:t xml:space="preserve"> [</w:t>
      </w:r>
      <w:r w:rsidR="0088066A">
        <w:rPr>
          <w:rFonts w:ascii="Arial" w:hAnsi="Arial" w:cs="Arial"/>
          <w:b/>
          <w:bCs/>
          <w:color w:val="000000" w:themeColor="text1"/>
          <w:lang w:val="en-AU"/>
        </w:rPr>
        <w:t>3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872919" w14:paraId="3A3409EA" w14:textId="77777777" w:rsidTr="000C51C2">
        <w:trPr>
          <w:trHeight w:val="311"/>
        </w:trPr>
        <w:tc>
          <w:tcPr>
            <w:tcW w:w="5411" w:type="dxa"/>
          </w:tcPr>
          <w:p w14:paraId="17159377" w14:textId="15A31DA4" w:rsidR="00872919" w:rsidRDefault="00872919" w:rsidP="00BF59C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273A35">
              <w:rPr>
                <w:rFonts w:ascii="Arial" w:hAnsi="Arial" w:cs="Arial"/>
                <w:lang w:val="en-AU"/>
              </w:rPr>
              <w:t>18</w:t>
            </w:r>
            <w:r>
              <w:rPr>
                <w:rFonts w:ascii="Arial" w:hAnsi="Arial" w:cs="Arial"/>
                <w:lang w:val="en-AU"/>
              </w:rPr>
              <w:t>/</w:t>
            </w:r>
            <w:r w:rsidR="00554C8C">
              <w:rPr>
                <w:rFonts w:ascii="Arial" w:hAnsi="Arial" w:cs="Arial"/>
                <w:lang w:val="en-AU"/>
              </w:rPr>
              <w:t>03</w:t>
            </w:r>
            <w:r>
              <w:rPr>
                <w:rFonts w:ascii="Arial" w:hAnsi="Arial" w:cs="Arial"/>
                <w:lang w:val="en-AU"/>
              </w:rPr>
              <w:t>/</w:t>
            </w:r>
            <w:r w:rsidR="00554C8C">
              <w:rPr>
                <w:rFonts w:ascii="Arial" w:hAnsi="Arial" w:cs="Arial"/>
                <w:lang w:val="en-AU"/>
              </w:rPr>
              <w:t>2019</w:t>
            </w:r>
          </w:p>
        </w:tc>
        <w:tc>
          <w:tcPr>
            <w:tcW w:w="5411" w:type="dxa"/>
          </w:tcPr>
          <w:p w14:paraId="31C6FF11" w14:textId="156637FC" w:rsidR="00872919" w:rsidRDefault="00872919" w:rsidP="00BF59C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3A23F0">
              <w:rPr>
                <w:rFonts w:ascii="Arial" w:hAnsi="Arial" w:cs="Arial"/>
                <w:lang w:val="en-AU"/>
              </w:rPr>
              <w:t>24/03</w:t>
            </w:r>
            <w:r>
              <w:rPr>
                <w:rFonts w:ascii="Arial" w:hAnsi="Arial" w:cs="Arial"/>
                <w:lang w:val="en-AU"/>
              </w:rPr>
              <w:t>/</w:t>
            </w:r>
            <w:r w:rsidR="00554C8C">
              <w:rPr>
                <w:rFonts w:ascii="Arial" w:hAnsi="Arial" w:cs="Arial"/>
                <w:lang w:val="en-AU"/>
              </w:rPr>
              <w:t>2019</w:t>
            </w:r>
          </w:p>
        </w:tc>
      </w:tr>
    </w:tbl>
    <w:p w14:paraId="796D2E92" w14:textId="77777777" w:rsidR="00872919" w:rsidRDefault="00872919" w:rsidP="00872919">
      <w:pPr>
        <w:rPr>
          <w:rFonts w:ascii="Arial" w:hAnsi="Arial" w:cs="Arial"/>
          <w:b/>
          <w:lang w:val="en-AU"/>
        </w:rPr>
      </w:pPr>
    </w:p>
    <w:p w14:paraId="6CA08BB3" w14:textId="79963A7E" w:rsidR="00BD5FE9" w:rsidRDefault="00BF5B08" w:rsidP="00BD5FE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Project </w:t>
      </w:r>
      <w:r w:rsidR="006866A1">
        <w:rPr>
          <w:rFonts w:ascii="Arial" w:hAnsi="Arial" w:cs="Arial"/>
          <w:b/>
          <w:lang w:val="en-AU"/>
        </w:rPr>
        <w:t>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606"/>
        <w:gridCol w:w="4121"/>
        <w:gridCol w:w="1946"/>
        <w:gridCol w:w="6277"/>
      </w:tblGrid>
      <w:tr w:rsidR="006866A1" w14:paraId="37DAE595" w14:textId="1FBF7409" w:rsidTr="006866A1">
        <w:tc>
          <w:tcPr>
            <w:tcW w:w="1413" w:type="dxa"/>
          </w:tcPr>
          <w:p w14:paraId="661C4B2F" w14:textId="1528BA77" w:rsidR="006866A1" w:rsidRPr="00023819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667D3F56" w14:textId="1958A841" w:rsidR="006866A1" w:rsidRPr="00023819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6DF3AA58" w14:textId="18D40135" w:rsidR="006866A1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0ED345CE" w14:textId="6770B3E6" w:rsidR="006866A1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14:paraId="6C0F0FF2" w14:textId="5A299CB7" w:rsidTr="006866A1">
        <w:tc>
          <w:tcPr>
            <w:tcW w:w="1413" w:type="dxa"/>
          </w:tcPr>
          <w:p w14:paraId="63A66975" w14:textId="5B9741E2" w:rsidR="006866A1" w:rsidRPr="00023819" w:rsidRDefault="00554C8C" w:rsidP="00BD5FE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4252" w:type="dxa"/>
          </w:tcPr>
          <w:p w14:paraId="12B8A96C" w14:textId="77777777" w:rsidR="006866A1" w:rsidRDefault="00554C8C" w:rsidP="006866A1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Creating team communication channels and schedule group meetings.</w:t>
            </w:r>
          </w:p>
          <w:p w14:paraId="76C2B2D5" w14:textId="05FBD1F3" w:rsidR="005329CF" w:rsidRPr="00BD5FE9" w:rsidRDefault="005329CF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26537DD5" w14:textId="37DEA60B" w:rsidR="006866A1" w:rsidRPr="00BD5FE9" w:rsidRDefault="00554C8C" w:rsidP="00050B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33872471" w14:textId="181816A2" w:rsidR="006866A1" w:rsidRPr="0033425E" w:rsidRDefault="006866A1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096E111E" w14:textId="4C601282" w:rsidR="006866A1" w:rsidRDefault="00822AE7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0" w:history="1">
              <w:r w:rsidR="0033425E" w:rsidRPr="0057610B">
                <w:rPr>
                  <w:rStyle w:val="Hyperlink"/>
                </w:rPr>
                <w:t>https://deakin-industry-2019.slack.com/messages/CH1R8P4F4/</w:t>
              </w:r>
            </w:hyperlink>
          </w:p>
        </w:tc>
      </w:tr>
      <w:tr w:rsidR="006866A1" w14:paraId="7E0A8545" w14:textId="5E93704E" w:rsidTr="006866A1">
        <w:tc>
          <w:tcPr>
            <w:tcW w:w="1413" w:type="dxa"/>
          </w:tcPr>
          <w:p w14:paraId="18E3A044" w14:textId="1C51A8DF" w:rsidR="006866A1" w:rsidRPr="00023819" w:rsidRDefault="0033425E" w:rsidP="00BD5FE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Communication Channels and </w:t>
            </w:r>
            <w:r w:rsidR="007057A6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GitHub</w:t>
            </w:r>
          </w:p>
        </w:tc>
        <w:tc>
          <w:tcPr>
            <w:tcW w:w="4252" w:type="dxa"/>
          </w:tcPr>
          <w:p w14:paraId="28B21087" w14:textId="363EB45B" w:rsidR="004E244B" w:rsidRDefault="0033425E" w:rsidP="004E244B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Creation of Trello Boards, </w:t>
            </w:r>
            <w:r w:rsidR="007057A6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GitHub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slack channels.</w:t>
            </w:r>
          </w:p>
          <w:p w14:paraId="6F881329" w14:textId="36BB19B5" w:rsidR="006866A1" w:rsidRPr="00BD2F73" w:rsidRDefault="006866A1" w:rsidP="004E244B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52541084" w14:textId="3D3F9725" w:rsidR="006866A1" w:rsidRPr="0033425E" w:rsidRDefault="0033425E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33425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59485A51" w14:textId="30947E47" w:rsidR="006866A1" w:rsidRPr="0033425E" w:rsidRDefault="00822AE7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1" w:history="1">
              <w:r w:rsidR="0033425E" w:rsidRPr="0057610B">
                <w:rPr>
                  <w:rStyle w:val="Hyperlink"/>
                </w:rPr>
                <w:t>https://trello.com/b/pHpx992P/surround-ai-trib-squad-2</w:t>
              </w:r>
            </w:hyperlink>
          </w:p>
        </w:tc>
      </w:tr>
      <w:tr w:rsidR="006866A1" w14:paraId="796E5204" w14:textId="47BDCA8A" w:rsidTr="006866A1">
        <w:tc>
          <w:tcPr>
            <w:tcW w:w="1413" w:type="dxa"/>
          </w:tcPr>
          <w:p w14:paraId="74A7A8CA" w14:textId="12C77495" w:rsidR="006866A1" w:rsidRPr="00023819" w:rsidRDefault="0033425E" w:rsidP="00044FDA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Upskilling</w:t>
            </w:r>
          </w:p>
        </w:tc>
        <w:tc>
          <w:tcPr>
            <w:tcW w:w="4252" w:type="dxa"/>
          </w:tcPr>
          <w:p w14:paraId="5F034FFB" w14:textId="68174187" w:rsidR="006866A1" w:rsidRPr="0033425E" w:rsidRDefault="0033425E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33425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Learning </w:t>
            </w:r>
            <w:r w:rsidR="007057A6" w:rsidRPr="0033425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GitHub</w:t>
            </w:r>
            <w:r w:rsidRPr="0033425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Team management and Learning </w:t>
            </w:r>
            <w:r w:rsidR="007057A6" w:rsidRPr="0033425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Surround</w:t>
            </w:r>
            <w:r w:rsidRPr="0033425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Framework</w:t>
            </w:r>
          </w:p>
        </w:tc>
        <w:tc>
          <w:tcPr>
            <w:tcW w:w="1985" w:type="dxa"/>
          </w:tcPr>
          <w:p w14:paraId="1D20411A" w14:textId="733F2005" w:rsidR="006866A1" w:rsidRPr="0033425E" w:rsidRDefault="0033425E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33425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</w:t>
            </w:r>
          </w:p>
        </w:tc>
        <w:tc>
          <w:tcPr>
            <w:tcW w:w="6300" w:type="dxa"/>
          </w:tcPr>
          <w:p w14:paraId="570FE64D" w14:textId="1EA9A00E" w:rsidR="006866A1" w:rsidRPr="0033425E" w:rsidRDefault="00822AE7" w:rsidP="0033425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2" w:history="1">
              <w:r w:rsidR="0033425E">
                <w:rPr>
                  <w:rStyle w:val="Hyperlink"/>
                </w:rPr>
                <w:t>https://www.lynda.com/MyPlaylists?playlistId=18046822</w:t>
              </w:r>
            </w:hyperlink>
          </w:p>
        </w:tc>
      </w:tr>
    </w:tbl>
    <w:p w14:paraId="6C2F447F" w14:textId="53E4E056" w:rsidR="006866A1" w:rsidRDefault="006866A1" w:rsidP="006866A1">
      <w:pPr>
        <w:rPr>
          <w:rFonts w:ascii="Arial" w:hAnsi="Arial" w:cs="Arial"/>
          <w:b/>
          <w:lang w:val="en-AU"/>
        </w:rPr>
      </w:pPr>
    </w:p>
    <w:p w14:paraId="47800007" w14:textId="685123F2" w:rsidR="006866A1" w:rsidRPr="00DB5990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r w:rsidR="000D6AF3">
        <w:rPr>
          <w:rFonts w:ascii="Arial" w:hAnsi="Arial" w:cs="Arial"/>
          <w:b/>
          <w:bCs/>
          <w:color w:val="000000" w:themeColor="text1"/>
          <w:lang w:val="en-AU"/>
        </w:rPr>
        <w:t xml:space="preserve"> 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#</w:t>
      </w:r>
      <w:r w:rsidR="000D6AF3">
        <w:rPr>
          <w:rFonts w:ascii="Arial" w:hAnsi="Arial" w:cs="Arial"/>
          <w:b/>
          <w:bCs/>
          <w:color w:val="000000" w:themeColor="text1"/>
          <w:lang w:val="en-AU"/>
        </w:rPr>
        <w:t xml:space="preserve"> 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[4]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6866A1" w14:paraId="647610DB" w14:textId="77777777" w:rsidTr="00B67E7E">
        <w:trPr>
          <w:trHeight w:val="311"/>
        </w:trPr>
        <w:tc>
          <w:tcPr>
            <w:tcW w:w="5411" w:type="dxa"/>
          </w:tcPr>
          <w:p w14:paraId="148DD53A" w14:textId="486DF301" w:rsidR="006866A1" w:rsidRDefault="006866A1" w:rsidP="00B67E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0D6AF3">
              <w:rPr>
                <w:rFonts w:ascii="Arial" w:hAnsi="Arial" w:cs="Arial"/>
                <w:lang w:val="en-AU"/>
              </w:rPr>
              <w:t>25/03/2019</w:t>
            </w:r>
          </w:p>
        </w:tc>
        <w:tc>
          <w:tcPr>
            <w:tcW w:w="5411" w:type="dxa"/>
          </w:tcPr>
          <w:p w14:paraId="2039CCE4" w14:textId="2EB6716C" w:rsidR="006866A1" w:rsidRDefault="006866A1" w:rsidP="00B67E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 w:rsidR="000D6AF3">
              <w:rPr>
                <w:rFonts w:ascii="Arial" w:hAnsi="Arial" w:cs="Arial"/>
                <w:lang w:val="en-AU"/>
              </w:rPr>
              <w:t xml:space="preserve"> 31/03/2019</w:t>
            </w:r>
          </w:p>
        </w:tc>
      </w:tr>
    </w:tbl>
    <w:p w14:paraId="20718D15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3F3E2B35" w14:textId="77777777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05"/>
        <w:gridCol w:w="3499"/>
        <w:gridCol w:w="1861"/>
        <w:gridCol w:w="7185"/>
      </w:tblGrid>
      <w:tr w:rsidR="006866A1" w14:paraId="664A19A8" w14:textId="77777777" w:rsidTr="00B67E7E">
        <w:tc>
          <w:tcPr>
            <w:tcW w:w="1413" w:type="dxa"/>
          </w:tcPr>
          <w:p w14:paraId="4F0C5C28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28384472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11A6A20F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40A3C85B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14:paraId="5AAE04AA" w14:textId="77777777" w:rsidTr="00B67E7E">
        <w:tc>
          <w:tcPr>
            <w:tcW w:w="1413" w:type="dxa"/>
          </w:tcPr>
          <w:p w14:paraId="43C730A0" w14:textId="47A88BE3" w:rsidR="006866A1" w:rsidRPr="00023819" w:rsidRDefault="000D6AF3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First commit on </w:t>
            </w:r>
            <w:r w:rsidR="007057A6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GitHub</w:t>
            </w:r>
          </w:p>
        </w:tc>
        <w:tc>
          <w:tcPr>
            <w:tcW w:w="4252" w:type="dxa"/>
          </w:tcPr>
          <w:p w14:paraId="4BA147DC" w14:textId="79373593" w:rsidR="006866A1" w:rsidRPr="00BD5FE9" w:rsidRDefault="000D6AF3" w:rsidP="008F2AD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project repo and added collaborators in the project.</w:t>
            </w:r>
          </w:p>
        </w:tc>
        <w:tc>
          <w:tcPr>
            <w:tcW w:w="1985" w:type="dxa"/>
          </w:tcPr>
          <w:p w14:paraId="054EA5AE" w14:textId="0184A3C7" w:rsidR="006866A1" w:rsidRPr="00BD5FE9" w:rsidRDefault="000D6AF3" w:rsidP="00B67E7E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77001EE4" w14:textId="348854C3" w:rsidR="006866A1" w:rsidRPr="000D6AF3" w:rsidRDefault="00822AE7" w:rsidP="000D6AF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3" w:history="1">
              <w:r w:rsidR="000D6AF3">
                <w:rPr>
                  <w:rStyle w:val="Hyperlink"/>
                </w:rPr>
                <w:t>https://github.com/bbanavathu/Surround-AI-Tribe--/blob/master/uniquepoudel.txt</w:t>
              </w:r>
            </w:hyperlink>
          </w:p>
        </w:tc>
      </w:tr>
      <w:tr w:rsidR="006866A1" w14:paraId="23CC2897" w14:textId="77777777" w:rsidTr="00B67E7E">
        <w:tc>
          <w:tcPr>
            <w:tcW w:w="1413" w:type="dxa"/>
          </w:tcPr>
          <w:p w14:paraId="23E9E8A7" w14:textId="77777777" w:rsidR="006866A1" w:rsidRDefault="00C11593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Upskilling</w:t>
            </w:r>
          </w:p>
          <w:p w14:paraId="60F5E711" w14:textId="58CF953B" w:rsidR="00C11593" w:rsidRPr="00023819" w:rsidRDefault="00C11593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On Data Analytics and Surround AI</w:t>
            </w:r>
          </w:p>
        </w:tc>
        <w:tc>
          <w:tcPr>
            <w:tcW w:w="4252" w:type="dxa"/>
          </w:tcPr>
          <w:p w14:paraId="2D09A421" w14:textId="3DE243BF" w:rsidR="006866A1" w:rsidRDefault="00C11593" w:rsidP="00C1159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C11593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Learning fundamentals of python and Data Analytics.</w:t>
            </w:r>
          </w:p>
          <w:p w14:paraId="2C4DCC55" w14:textId="77777777" w:rsidR="00C11593" w:rsidRPr="00C11593" w:rsidRDefault="00C11593" w:rsidP="00C1159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54AE53F0" w14:textId="6E93895D" w:rsidR="00C11593" w:rsidRPr="00BD2F73" w:rsidRDefault="00C11593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3ED6F315" w14:textId="0751C919" w:rsidR="006866A1" w:rsidRPr="00C11593" w:rsidRDefault="00C11593" w:rsidP="00C1159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C11593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Progress.</w:t>
            </w:r>
          </w:p>
        </w:tc>
        <w:tc>
          <w:tcPr>
            <w:tcW w:w="6300" w:type="dxa"/>
          </w:tcPr>
          <w:p w14:paraId="57383EC0" w14:textId="0B7BC598" w:rsidR="006866A1" w:rsidRPr="00C11593" w:rsidRDefault="00822AE7" w:rsidP="00C11593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4" w:history="1">
              <w:r w:rsidR="00C11593" w:rsidRPr="0057610B">
                <w:rPr>
                  <w:rStyle w:val="Hyperlink"/>
                </w:rPr>
                <w:t>https://www.tutorialspoint.com/big_data_analytics/data_scientist.htm</w:t>
              </w:r>
            </w:hyperlink>
          </w:p>
        </w:tc>
      </w:tr>
      <w:tr w:rsidR="006866A1" w14:paraId="20921A0F" w14:textId="77777777" w:rsidTr="00B67E7E">
        <w:tc>
          <w:tcPr>
            <w:tcW w:w="1413" w:type="dxa"/>
          </w:tcPr>
          <w:p w14:paraId="6A3DDE5A" w14:textId="107A1E8F" w:rsidR="006866A1" w:rsidRPr="00023819" w:rsidRDefault="00C11593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4252" w:type="dxa"/>
          </w:tcPr>
          <w:p w14:paraId="6288170F" w14:textId="3BBE77B0" w:rsidR="006866A1" w:rsidRPr="001E0D9D" w:rsidRDefault="00C11593" w:rsidP="001E0D9D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Managed the team to have supervisor meetings and client meetings, group communication and project </w:t>
            </w:r>
            <w:r w:rsidR="007057A6"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discussion</w:t>
            </w:r>
            <w:r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sessions.</w:t>
            </w:r>
          </w:p>
        </w:tc>
        <w:tc>
          <w:tcPr>
            <w:tcW w:w="1985" w:type="dxa"/>
          </w:tcPr>
          <w:p w14:paraId="19E977AA" w14:textId="08E57C18" w:rsidR="006866A1" w:rsidRPr="001E0D9D" w:rsidRDefault="00C11593" w:rsidP="001E0D9D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progress.</w:t>
            </w:r>
          </w:p>
        </w:tc>
        <w:tc>
          <w:tcPr>
            <w:tcW w:w="6300" w:type="dxa"/>
          </w:tcPr>
          <w:p w14:paraId="2CA066BD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14:paraId="1FFE6A2C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7E3BE0B7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2724AB61" w14:textId="605985F2" w:rsidR="00832ECF" w:rsidRPr="00DB5990" w:rsidRDefault="00832ECF" w:rsidP="00832ECF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r>
        <w:rPr>
          <w:rFonts w:ascii="Arial" w:hAnsi="Arial" w:cs="Arial"/>
          <w:b/>
          <w:bCs/>
          <w:color w:val="000000" w:themeColor="text1"/>
          <w:lang w:val="en-AU"/>
        </w:rPr>
        <w:t xml:space="preserve"> 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#</w:t>
      </w:r>
      <w:r>
        <w:rPr>
          <w:rFonts w:ascii="Arial" w:hAnsi="Arial" w:cs="Arial"/>
          <w:b/>
          <w:bCs/>
          <w:color w:val="000000" w:themeColor="text1"/>
          <w:lang w:val="en-AU"/>
        </w:rPr>
        <w:t xml:space="preserve"> 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[</w:t>
      </w:r>
      <w:r>
        <w:rPr>
          <w:rFonts w:ascii="Arial" w:hAnsi="Arial" w:cs="Arial"/>
          <w:b/>
          <w:bCs/>
          <w:color w:val="000000" w:themeColor="text1"/>
          <w:lang w:val="en-AU"/>
        </w:rPr>
        <w:t>5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832ECF" w14:paraId="1D29A014" w14:textId="77777777" w:rsidTr="00506048">
        <w:trPr>
          <w:trHeight w:val="311"/>
        </w:trPr>
        <w:tc>
          <w:tcPr>
            <w:tcW w:w="5411" w:type="dxa"/>
          </w:tcPr>
          <w:p w14:paraId="44CF5EC9" w14:textId="63B32EF9" w:rsidR="00832ECF" w:rsidRDefault="00832ECF" w:rsidP="0050604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01/04/2019</w:t>
            </w:r>
          </w:p>
        </w:tc>
        <w:tc>
          <w:tcPr>
            <w:tcW w:w="5411" w:type="dxa"/>
          </w:tcPr>
          <w:p w14:paraId="627427D9" w14:textId="70A1AE33" w:rsidR="00832ECF" w:rsidRDefault="00832ECF" w:rsidP="0050604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05/04/2019</w:t>
            </w:r>
          </w:p>
        </w:tc>
      </w:tr>
    </w:tbl>
    <w:p w14:paraId="60EED67C" w14:textId="77777777" w:rsidR="00832ECF" w:rsidRDefault="00832ECF" w:rsidP="00832ECF">
      <w:pPr>
        <w:rPr>
          <w:rFonts w:ascii="Arial" w:hAnsi="Arial" w:cs="Arial"/>
          <w:b/>
          <w:lang w:val="en-AU"/>
        </w:rPr>
      </w:pPr>
    </w:p>
    <w:p w14:paraId="45A74E3B" w14:textId="77777777" w:rsidR="00832ECF" w:rsidRDefault="00832ECF" w:rsidP="00832ECF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02"/>
        <w:gridCol w:w="3275"/>
        <w:gridCol w:w="1825"/>
        <w:gridCol w:w="7448"/>
      </w:tblGrid>
      <w:tr w:rsidR="00832ECF" w14:paraId="1D238487" w14:textId="77777777" w:rsidTr="00506048">
        <w:tc>
          <w:tcPr>
            <w:tcW w:w="1413" w:type="dxa"/>
          </w:tcPr>
          <w:p w14:paraId="3E70F896" w14:textId="77777777" w:rsidR="00832ECF" w:rsidRPr="00023819" w:rsidRDefault="00832ECF" w:rsidP="0050604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0EFD7374" w14:textId="77777777" w:rsidR="00832ECF" w:rsidRPr="00023819" w:rsidRDefault="00832ECF" w:rsidP="0050604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2C42DE44" w14:textId="77777777" w:rsidR="00832ECF" w:rsidRDefault="00832ECF" w:rsidP="0050604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1C55A83A" w14:textId="77777777" w:rsidR="00832ECF" w:rsidRDefault="00832ECF" w:rsidP="0050604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832ECF" w14:paraId="1C232E70" w14:textId="77777777" w:rsidTr="00506048">
        <w:tc>
          <w:tcPr>
            <w:tcW w:w="1413" w:type="dxa"/>
          </w:tcPr>
          <w:p w14:paraId="769FDF25" w14:textId="0DB2E9D4" w:rsidR="00832ECF" w:rsidRPr="00023819" w:rsidRDefault="00832ECF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allocation</w:t>
            </w:r>
          </w:p>
        </w:tc>
        <w:tc>
          <w:tcPr>
            <w:tcW w:w="4252" w:type="dxa"/>
          </w:tcPr>
          <w:p w14:paraId="6E407FCE" w14:textId="05EE8C74" w:rsidR="00832ECF" w:rsidRPr="00BD5FE9" w:rsidRDefault="00832ECF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Divided the squad into three working parts; Developers, Documentation and Designers with each of the team having their own set of task description. </w:t>
            </w:r>
          </w:p>
        </w:tc>
        <w:tc>
          <w:tcPr>
            <w:tcW w:w="1985" w:type="dxa"/>
          </w:tcPr>
          <w:p w14:paraId="3B73FB4C" w14:textId="77777777" w:rsidR="00832ECF" w:rsidRPr="00BD5FE9" w:rsidRDefault="00832ECF" w:rsidP="00506048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49198B0F" w14:textId="67342B0B" w:rsidR="00832ECF" w:rsidRDefault="00822AE7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5" w:history="1">
              <w:r w:rsidR="007057A6" w:rsidRPr="00F721AF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https://deakin365.sharepoint.com/:b:/s/Surround-AI-Tribe-Squad2/EcGn2P-Fc-FNiADcu0xn-iIBl2SZZQOfTkAra8s5tZDKMw?e=sbmabn</w:t>
              </w:r>
            </w:hyperlink>
          </w:p>
          <w:p w14:paraId="6B7C5704" w14:textId="41893DED" w:rsidR="007057A6" w:rsidRPr="000D6AF3" w:rsidRDefault="007057A6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832ECF" w14:paraId="14E620DD" w14:textId="77777777" w:rsidTr="00506048">
        <w:tc>
          <w:tcPr>
            <w:tcW w:w="1413" w:type="dxa"/>
          </w:tcPr>
          <w:p w14:paraId="3BDC97DB" w14:textId="3D14A5A2" w:rsidR="00832ECF" w:rsidRPr="00023819" w:rsidRDefault="004A3D7C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allocation</w:t>
            </w:r>
          </w:p>
        </w:tc>
        <w:tc>
          <w:tcPr>
            <w:tcW w:w="4252" w:type="dxa"/>
          </w:tcPr>
          <w:p w14:paraId="461C103A" w14:textId="105EFF44" w:rsidR="00832ECF" w:rsidRPr="00C11593" w:rsidRDefault="004A3D7C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Broken down each task description into smaller pieces to make it simple tasks and assign it to the members in the Trello board. Each member has a task for each sprint with a prefixed milestone.</w:t>
            </w:r>
          </w:p>
          <w:p w14:paraId="3DA7634D" w14:textId="77777777" w:rsidR="00832ECF" w:rsidRPr="00BD2F73" w:rsidRDefault="00832ECF" w:rsidP="00506048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59995FD5" w14:textId="77777777" w:rsidR="00832ECF" w:rsidRPr="00C11593" w:rsidRDefault="00832ECF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C11593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Progress.</w:t>
            </w:r>
          </w:p>
        </w:tc>
        <w:tc>
          <w:tcPr>
            <w:tcW w:w="6300" w:type="dxa"/>
          </w:tcPr>
          <w:p w14:paraId="6BFE4691" w14:textId="5A839B1F" w:rsidR="00832ECF" w:rsidRPr="00C11593" w:rsidRDefault="00822AE7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6" w:history="1">
              <w:r w:rsidR="004A3D7C">
                <w:rPr>
                  <w:rStyle w:val="Hyperlink"/>
                </w:rPr>
                <w:t>https://trello.com/b/B5XehkGz/surroundai</w:t>
              </w:r>
            </w:hyperlink>
          </w:p>
        </w:tc>
      </w:tr>
      <w:tr w:rsidR="00832ECF" w14:paraId="63A7F243" w14:textId="77777777" w:rsidTr="00506048">
        <w:tc>
          <w:tcPr>
            <w:tcW w:w="1413" w:type="dxa"/>
          </w:tcPr>
          <w:p w14:paraId="5B877F3F" w14:textId="77777777" w:rsidR="00832ECF" w:rsidRPr="00023819" w:rsidRDefault="00832ECF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4252" w:type="dxa"/>
          </w:tcPr>
          <w:p w14:paraId="7829803B" w14:textId="69DF5092" w:rsidR="00832ECF" w:rsidRPr="001E0D9D" w:rsidRDefault="004A3D7C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meeting minutes,</w:t>
            </w:r>
            <w:r w:rsidR="00C20284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team handling,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team communication and manage stand-ups every week, communication with the supervisor, client and the unit chair.</w:t>
            </w:r>
          </w:p>
        </w:tc>
        <w:tc>
          <w:tcPr>
            <w:tcW w:w="1985" w:type="dxa"/>
          </w:tcPr>
          <w:p w14:paraId="6B294A4C" w14:textId="4150FE02" w:rsidR="00832ECF" w:rsidRPr="001E0D9D" w:rsidRDefault="00832ECF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Work in </w:t>
            </w:r>
            <w:r w:rsidR="00C20284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P</w:t>
            </w:r>
            <w:r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rogress.</w:t>
            </w:r>
          </w:p>
        </w:tc>
        <w:tc>
          <w:tcPr>
            <w:tcW w:w="6300" w:type="dxa"/>
          </w:tcPr>
          <w:p w14:paraId="396E654A" w14:textId="321AEB8D" w:rsidR="00C20284" w:rsidRDefault="00822AE7" w:rsidP="00C20284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7" w:history="1">
              <w:r w:rsidR="00303DDF" w:rsidRPr="00F721AF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https://deakin365.sharepoint.com/:w:/s/Surround-AI-Tribe-Squad2/ETOpgxkpA4dLpYWmoKHETHkBz2rEucJfLRl0cR8G6wkw1A?e=o7o81u</w:t>
              </w:r>
            </w:hyperlink>
          </w:p>
          <w:p w14:paraId="2A1430FC" w14:textId="4D3305B2" w:rsidR="00303DDF" w:rsidRPr="00C20284" w:rsidRDefault="00303DDF" w:rsidP="00C20284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C20284" w14:paraId="144CE5F3" w14:textId="77777777" w:rsidTr="00506048">
        <w:tc>
          <w:tcPr>
            <w:tcW w:w="1413" w:type="dxa"/>
          </w:tcPr>
          <w:p w14:paraId="2A16293C" w14:textId="5A7F048B" w:rsidR="00C20284" w:rsidRDefault="00C20284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On Track Tasks</w:t>
            </w:r>
          </w:p>
        </w:tc>
        <w:tc>
          <w:tcPr>
            <w:tcW w:w="4252" w:type="dxa"/>
          </w:tcPr>
          <w:p w14:paraId="0AEE3BB5" w14:textId="77777777" w:rsidR="00C20284" w:rsidRDefault="00C20284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Project Scope version 2.0</w:t>
            </w:r>
          </w:p>
          <w:p w14:paraId="51E2D4FF" w14:textId="77777777" w:rsidR="00C20284" w:rsidRDefault="00C20284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Sprint Increment Report</w:t>
            </w:r>
          </w:p>
          <w:p w14:paraId="2F38A333" w14:textId="428D13AF" w:rsidR="00C20284" w:rsidRDefault="00C20284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Ownership for OnTrack Tasks of SIT782</w:t>
            </w:r>
          </w:p>
        </w:tc>
        <w:tc>
          <w:tcPr>
            <w:tcW w:w="1985" w:type="dxa"/>
          </w:tcPr>
          <w:p w14:paraId="2AD9A6CB" w14:textId="78434D00" w:rsidR="00C20284" w:rsidRPr="001E0D9D" w:rsidRDefault="00C20284" w:rsidP="00506048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</w:t>
            </w:r>
          </w:p>
        </w:tc>
        <w:tc>
          <w:tcPr>
            <w:tcW w:w="6300" w:type="dxa"/>
          </w:tcPr>
          <w:p w14:paraId="02C9BE6C" w14:textId="683869BA" w:rsidR="00C20284" w:rsidRDefault="00822AE7" w:rsidP="00C20284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8" w:history="1">
              <w:r w:rsidR="00303DDF" w:rsidRPr="00F721AF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https://deakin365.sharepoint.com/:b:/s/Surround-AI-Tribe-Squad2/EeH1DfSKkmdCli8i83-adswBok7bD6k5ZE83K3AkTbuvkA?e=KO8juL</w:t>
              </w:r>
            </w:hyperlink>
          </w:p>
          <w:p w14:paraId="7AE091F9" w14:textId="1BE6DD6F" w:rsidR="00303DDF" w:rsidRPr="00C20284" w:rsidRDefault="00303DDF" w:rsidP="00C20284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14:paraId="51AAF924" w14:textId="77777777" w:rsidR="00832ECF" w:rsidRDefault="00832ECF" w:rsidP="006866A1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49B157FF" w14:textId="77777777" w:rsidR="00B378C3" w:rsidRDefault="00B378C3" w:rsidP="006866A1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5A28B84D" w14:textId="1B23DBBB" w:rsidR="006866A1" w:rsidRDefault="006866A1" w:rsidP="006866A1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lastRenderedPageBreak/>
        <w:t>Retrospective</w:t>
      </w:r>
    </w:p>
    <w:p w14:paraId="67334A7F" w14:textId="77777777" w:rsidR="006866A1" w:rsidRPr="00BA10EC" w:rsidRDefault="006866A1" w:rsidP="006866A1">
      <w:pPr>
        <w:rPr>
          <w:rFonts w:ascii="Arial" w:hAnsi="Arial" w:cs="Arial"/>
          <w:lang w:val="en-AU"/>
        </w:rPr>
      </w:pPr>
    </w:p>
    <w:p w14:paraId="35BDD2E3" w14:textId="3E82D28E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3BD45493" w14:textId="77777777" w:rsidR="004A3D7C" w:rsidRPr="00BA10EC" w:rsidRDefault="004A3D7C" w:rsidP="006866A1">
      <w:pPr>
        <w:rPr>
          <w:rFonts w:ascii="Arial" w:hAnsi="Arial" w:cs="Arial"/>
          <w:b/>
          <w:lang w:val="en-AU"/>
        </w:rPr>
      </w:pPr>
    </w:p>
    <w:p w14:paraId="4E5025C1" w14:textId="5BBD4DB6" w:rsidR="006866A1" w:rsidRDefault="00C11593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Upskill in Python, </w:t>
      </w:r>
      <w:r w:rsidR="00832ECF">
        <w:rPr>
          <w:rFonts w:ascii="Arial" w:hAnsi="Arial" w:cs="Arial"/>
          <w:lang w:val="en-AU"/>
        </w:rPr>
        <w:t>GitHub</w:t>
      </w:r>
      <w:r>
        <w:rPr>
          <w:rFonts w:ascii="Arial" w:hAnsi="Arial" w:cs="Arial"/>
          <w:lang w:val="en-AU"/>
        </w:rPr>
        <w:t xml:space="preserve">, Research articles and consistent team meetings. </w:t>
      </w:r>
    </w:p>
    <w:p w14:paraId="085B35CF" w14:textId="49E875B8" w:rsidR="004A3D7C" w:rsidRDefault="004A3D7C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Create a dynamic milestone graph.to track the progress.</w:t>
      </w:r>
    </w:p>
    <w:p w14:paraId="75F8F28D" w14:textId="5DDBA605" w:rsidR="004A3D7C" w:rsidRDefault="004A3D7C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Focus on each task at hand in the current week.</w:t>
      </w:r>
    </w:p>
    <w:p w14:paraId="4E7CF3F1" w14:textId="1565F804" w:rsidR="004A3D7C" w:rsidRDefault="004A3D7C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Create comprehensive and brief reports.</w:t>
      </w:r>
    </w:p>
    <w:p w14:paraId="0BC28703" w14:textId="7D3A68C2" w:rsidR="00C11593" w:rsidRPr="004A3D7C" w:rsidRDefault="00C11593" w:rsidP="004A3D7C">
      <w:pPr>
        <w:rPr>
          <w:rFonts w:ascii="Arial" w:hAnsi="Arial" w:cs="Arial"/>
          <w:lang w:val="en-AU"/>
        </w:rPr>
      </w:pPr>
      <w:r w:rsidRPr="004A3D7C">
        <w:rPr>
          <w:rFonts w:ascii="Arial" w:hAnsi="Arial" w:cs="Arial"/>
          <w:lang w:val="en-AU"/>
        </w:rPr>
        <w:t xml:space="preserve"> </w:t>
      </w:r>
    </w:p>
    <w:p w14:paraId="73C54E67" w14:textId="77777777" w:rsidR="006866A1" w:rsidRDefault="006866A1" w:rsidP="006866A1">
      <w:pPr>
        <w:rPr>
          <w:rFonts w:ascii="Arial" w:hAnsi="Arial" w:cs="Arial"/>
          <w:lang w:val="en-AU"/>
        </w:rPr>
      </w:pPr>
    </w:p>
    <w:p w14:paraId="735DB7D5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6CBA2408" w14:textId="1A621375" w:rsidR="00C20284" w:rsidRDefault="00C20284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Three stand-ups every week. (Handled by the Team lead)</w:t>
      </w:r>
    </w:p>
    <w:p w14:paraId="6D624E4D" w14:textId="237A884C" w:rsidR="006866A1" w:rsidRPr="00C20284" w:rsidRDefault="00C11593" w:rsidP="00C20284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Supervisor, client and Team meetings</w:t>
      </w:r>
    </w:p>
    <w:p w14:paraId="7AF453BF" w14:textId="3F912F31" w:rsidR="00C11593" w:rsidRDefault="00C11593" w:rsidP="00C11593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Upskilling</w:t>
      </w:r>
      <w:r w:rsidR="00C20284">
        <w:rPr>
          <w:rFonts w:ascii="Arial" w:hAnsi="Arial" w:cs="Arial"/>
          <w:lang w:val="en-AU"/>
        </w:rPr>
        <w:t>.</w:t>
      </w:r>
    </w:p>
    <w:p w14:paraId="4E2FAD15" w14:textId="7117B502" w:rsidR="00C11593" w:rsidRDefault="00C11593" w:rsidP="00C11593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Working at least 10 hours a week.</w:t>
      </w:r>
      <w:r w:rsidR="00C20284">
        <w:rPr>
          <w:rFonts w:ascii="Arial" w:hAnsi="Arial" w:cs="Arial"/>
          <w:lang w:val="en-AU"/>
        </w:rPr>
        <w:t xml:space="preserve"> (All the members need to show evidences)</w:t>
      </w:r>
    </w:p>
    <w:p w14:paraId="06D3805C" w14:textId="511B086E" w:rsidR="004A3D7C" w:rsidRPr="00C11593" w:rsidRDefault="004A3D7C" w:rsidP="00C20284">
      <w:pPr>
        <w:pStyle w:val="ListParagraph"/>
        <w:rPr>
          <w:rFonts w:ascii="Arial" w:hAnsi="Arial" w:cs="Arial"/>
          <w:lang w:val="en-AU"/>
        </w:rPr>
      </w:pPr>
    </w:p>
    <w:p w14:paraId="6F62DDC6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3EE2F43C" w14:textId="0DF83298" w:rsidR="006866A1" w:rsidRDefault="006866A1" w:rsidP="00C11593">
      <w:pPr>
        <w:rPr>
          <w:rFonts w:ascii="Arial" w:hAnsi="Arial" w:cs="Arial"/>
          <w:b/>
          <w:lang w:val="en-AU"/>
        </w:rPr>
      </w:pPr>
      <w:r w:rsidRPr="00C11593">
        <w:rPr>
          <w:rFonts w:ascii="Arial" w:hAnsi="Arial" w:cs="Arial"/>
          <w:b/>
          <w:lang w:val="en-AU"/>
        </w:rPr>
        <w:t>Things the team will STOP doing:</w:t>
      </w:r>
    </w:p>
    <w:p w14:paraId="3C74B8B3" w14:textId="1F5BD521" w:rsidR="00C20284" w:rsidRPr="00EF0BF7" w:rsidRDefault="00C20284" w:rsidP="006866A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lang w:val="en-AU"/>
        </w:rPr>
        <w:t>Complete the task within the allocated milestone.</w:t>
      </w:r>
    </w:p>
    <w:p w14:paraId="35E70B37" w14:textId="77777777" w:rsidR="001F3F7D" w:rsidRDefault="001F3F7D" w:rsidP="00EF0BF7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</w:p>
    <w:p w14:paraId="2AC6CA7E" w14:textId="77777777" w:rsidR="001F3F7D" w:rsidRDefault="001F3F7D" w:rsidP="00EF0BF7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</w:p>
    <w:p w14:paraId="2441D59B" w14:textId="0191E677" w:rsidR="001F3F7D" w:rsidRDefault="001F3F7D" w:rsidP="00EF0BF7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</w:p>
    <w:p w14:paraId="55430C11" w14:textId="0832C1CB" w:rsidR="005F1591" w:rsidRDefault="005F1591" w:rsidP="005F1591">
      <w:pPr>
        <w:rPr>
          <w:lang w:val="en-AU"/>
        </w:rPr>
      </w:pPr>
    </w:p>
    <w:p w14:paraId="1E4150FB" w14:textId="77777777" w:rsidR="005F1591" w:rsidRPr="005F1591" w:rsidRDefault="005F1591" w:rsidP="005F1591">
      <w:pPr>
        <w:rPr>
          <w:lang w:val="en-AU"/>
        </w:rPr>
      </w:pPr>
    </w:p>
    <w:p w14:paraId="09D9E175" w14:textId="5DE13883" w:rsidR="00EF0BF7" w:rsidRPr="00DB5990" w:rsidRDefault="00EF0BF7" w:rsidP="00EF0BF7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lastRenderedPageBreak/>
        <w:t>Status Update: Week</w:t>
      </w:r>
      <w:r>
        <w:rPr>
          <w:rFonts w:ascii="Arial" w:hAnsi="Arial" w:cs="Arial"/>
          <w:b/>
          <w:bCs/>
          <w:color w:val="000000" w:themeColor="text1"/>
          <w:lang w:val="en-AU"/>
        </w:rPr>
        <w:t xml:space="preserve"> 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#</w:t>
      </w:r>
      <w:r>
        <w:rPr>
          <w:rFonts w:ascii="Arial" w:hAnsi="Arial" w:cs="Arial"/>
          <w:b/>
          <w:bCs/>
          <w:color w:val="000000" w:themeColor="text1"/>
          <w:lang w:val="en-AU"/>
        </w:rPr>
        <w:t xml:space="preserve"> 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[</w:t>
      </w:r>
      <w:r>
        <w:rPr>
          <w:rFonts w:ascii="Arial" w:hAnsi="Arial" w:cs="Arial"/>
          <w:b/>
          <w:bCs/>
          <w:color w:val="000000" w:themeColor="text1"/>
          <w:lang w:val="en-AU"/>
        </w:rPr>
        <w:t>6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EF0BF7" w14:paraId="76669329" w14:textId="77777777" w:rsidTr="00CF2399">
        <w:trPr>
          <w:trHeight w:val="311"/>
        </w:trPr>
        <w:tc>
          <w:tcPr>
            <w:tcW w:w="5411" w:type="dxa"/>
          </w:tcPr>
          <w:p w14:paraId="06AAEF3E" w14:textId="77777777" w:rsidR="00EF0BF7" w:rsidRDefault="00EF0BF7" w:rsidP="00CF239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01/04/2019</w:t>
            </w:r>
          </w:p>
        </w:tc>
        <w:tc>
          <w:tcPr>
            <w:tcW w:w="5411" w:type="dxa"/>
          </w:tcPr>
          <w:p w14:paraId="66A8D7AA" w14:textId="77777777" w:rsidR="00EF0BF7" w:rsidRDefault="00EF0BF7" w:rsidP="00CF239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05/04/2019</w:t>
            </w:r>
          </w:p>
        </w:tc>
      </w:tr>
    </w:tbl>
    <w:p w14:paraId="5F2733F3" w14:textId="77777777" w:rsidR="00875393" w:rsidRDefault="00875393" w:rsidP="00EF0BF7">
      <w:pPr>
        <w:rPr>
          <w:rFonts w:ascii="Arial" w:hAnsi="Arial" w:cs="Arial"/>
          <w:b/>
          <w:lang w:val="en-AU"/>
        </w:rPr>
      </w:pPr>
    </w:p>
    <w:p w14:paraId="234932CC" w14:textId="0FE85590" w:rsidR="00EF0BF7" w:rsidRDefault="00EF0BF7" w:rsidP="00EF0BF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397"/>
        <w:gridCol w:w="2829"/>
        <w:gridCol w:w="1752"/>
        <w:gridCol w:w="7972"/>
      </w:tblGrid>
      <w:tr w:rsidR="00EF0BF7" w14:paraId="20A69F3F" w14:textId="77777777" w:rsidTr="0055134D">
        <w:tc>
          <w:tcPr>
            <w:tcW w:w="1397" w:type="dxa"/>
          </w:tcPr>
          <w:p w14:paraId="4A2E8F48" w14:textId="77777777" w:rsidR="00EF0BF7" w:rsidRPr="00023819" w:rsidRDefault="00EF0BF7" w:rsidP="00CF2399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2829" w:type="dxa"/>
          </w:tcPr>
          <w:p w14:paraId="773B8875" w14:textId="77777777" w:rsidR="00EF0BF7" w:rsidRPr="00023819" w:rsidRDefault="00EF0BF7" w:rsidP="00CF2399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752" w:type="dxa"/>
          </w:tcPr>
          <w:p w14:paraId="41EEDF66" w14:textId="77777777" w:rsidR="00EF0BF7" w:rsidRDefault="00EF0BF7" w:rsidP="00CF2399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7972" w:type="dxa"/>
          </w:tcPr>
          <w:p w14:paraId="03FD1F4E" w14:textId="77777777" w:rsidR="00EF0BF7" w:rsidRDefault="00EF0BF7" w:rsidP="00CF2399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EF0BF7" w14:paraId="1E828309" w14:textId="77777777" w:rsidTr="0055134D">
        <w:tc>
          <w:tcPr>
            <w:tcW w:w="1397" w:type="dxa"/>
          </w:tcPr>
          <w:p w14:paraId="3337F84C" w14:textId="35ADBEFF" w:rsidR="00EF0BF7" w:rsidRPr="00023819" w:rsidRDefault="00521E46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Report writing</w:t>
            </w:r>
          </w:p>
        </w:tc>
        <w:tc>
          <w:tcPr>
            <w:tcW w:w="2829" w:type="dxa"/>
          </w:tcPr>
          <w:p w14:paraId="053D4F3C" w14:textId="6C6ECD1C" w:rsidR="00EF0BF7" w:rsidRPr="00BD5FE9" w:rsidRDefault="00521E46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Compiled the documents of the documentation team to create an introduction part on what the project is about and a brief introduction on the framework and systems.</w:t>
            </w:r>
            <w:r w:rsidR="0026132E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 Plus, the introduction to the Markdown format.</w:t>
            </w:r>
          </w:p>
        </w:tc>
        <w:tc>
          <w:tcPr>
            <w:tcW w:w="1752" w:type="dxa"/>
          </w:tcPr>
          <w:p w14:paraId="1C155930" w14:textId="77777777" w:rsidR="00EF0BF7" w:rsidRPr="00BD5FE9" w:rsidRDefault="00EF0BF7" w:rsidP="00CF2399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7972" w:type="dxa"/>
          </w:tcPr>
          <w:p w14:paraId="1B2CBE05" w14:textId="6FB69081" w:rsidR="00EF0BF7" w:rsidRPr="000D6AF3" w:rsidRDefault="001448A2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9" w:history="1">
              <w:r>
                <w:rPr>
                  <w:rStyle w:val="Hyperlink"/>
                </w:rPr>
                <w:t>https://deakin365.sharepoint.com/sites/Surround-AI-Tribe-Squad2/Shared%20Documents/Forms/AllItems.aspx?id=%2Fsites%2FSurround-AI-Tribe-Squad2%2FShared%20Documents%2FTeam%20Submissions</w:t>
              </w:r>
            </w:hyperlink>
          </w:p>
        </w:tc>
      </w:tr>
      <w:tr w:rsidR="00EF0BF7" w14:paraId="719E64A6" w14:textId="77777777" w:rsidTr="0055134D">
        <w:tc>
          <w:tcPr>
            <w:tcW w:w="1397" w:type="dxa"/>
          </w:tcPr>
          <w:p w14:paraId="0FE9B31C" w14:textId="11FFFB93" w:rsidR="00EF0BF7" w:rsidRPr="00023819" w:rsidRDefault="00EF0BF7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a</w:t>
            </w:r>
            <w:r w:rsidR="00521E46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ssignments</w:t>
            </w:r>
          </w:p>
        </w:tc>
        <w:tc>
          <w:tcPr>
            <w:tcW w:w="2829" w:type="dxa"/>
          </w:tcPr>
          <w:p w14:paraId="070DEC6E" w14:textId="33B4CD18" w:rsidR="00EF0BF7" w:rsidRPr="00BD2F73" w:rsidRDefault="00521E46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Assigned the tasks to the team with a due date. Discussed and explained the vision of the project and clarified the submissions with their own contributions.</w:t>
            </w:r>
          </w:p>
        </w:tc>
        <w:tc>
          <w:tcPr>
            <w:tcW w:w="1752" w:type="dxa"/>
          </w:tcPr>
          <w:p w14:paraId="3C33DFE6" w14:textId="77777777" w:rsidR="00EF0BF7" w:rsidRPr="00C11593" w:rsidRDefault="00EF0BF7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C11593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Progress.</w:t>
            </w:r>
          </w:p>
        </w:tc>
        <w:tc>
          <w:tcPr>
            <w:tcW w:w="7972" w:type="dxa"/>
          </w:tcPr>
          <w:p w14:paraId="16AABCDE" w14:textId="68E8A95E" w:rsidR="00EF0BF7" w:rsidRDefault="00A1146D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20" w:history="1">
              <w:r w:rsidRPr="001B6E36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https://deakin365.sharepoint.com/:b:/s/Surround-AI-Tribe-Squad2/EcGn2P-Fc-FNiADcu0xn-iIBl2SZZQOfTkAra8s5tZDKMw?e=KORgbp</w:t>
              </w:r>
            </w:hyperlink>
          </w:p>
          <w:p w14:paraId="2D214D47" w14:textId="586E3316" w:rsidR="00A1146D" w:rsidRPr="00C11593" w:rsidRDefault="00A1146D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EF0BF7" w14:paraId="68A7C7BB" w14:textId="77777777" w:rsidTr="0055134D">
        <w:tc>
          <w:tcPr>
            <w:tcW w:w="1397" w:type="dxa"/>
          </w:tcPr>
          <w:p w14:paraId="6488158F" w14:textId="77777777" w:rsidR="00EF0BF7" w:rsidRPr="00023819" w:rsidRDefault="00EF0BF7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2829" w:type="dxa"/>
          </w:tcPr>
          <w:p w14:paraId="53B00675" w14:textId="326DAB77" w:rsidR="00EF0BF7" w:rsidRPr="001E0D9D" w:rsidRDefault="0026132E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</w:t>
            </w:r>
            <w:r w:rsidR="00EF0BF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eam handling, team communication and manage stand-ups every week, communication with the supervisor, client and the unit chair.</w:t>
            </w:r>
          </w:p>
        </w:tc>
        <w:tc>
          <w:tcPr>
            <w:tcW w:w="1752" w:type="dxa"/>
          </w:tcPr>
          <w:p w14:paraId="22F4ABD8" w14:textId="77777777" w:rsidR="00EF0BF7" w:rsidRPr="001E0D9D" w:rsidRDefault="00EF0BF7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Work in 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P</w:t>
            </w:r>
            <w:r w:rsidRPr="001E0D9D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rogress.</w:t>
            </w:r>
          </w:p>
        </w:tc>
        <w:tc>
          <w:tcPr>
            <w:tcW w:w="7972" w:type="dxa"/>
          </w:tcPr>
          <w:p w14:paraId="5704A7D7" w14:textId="77777777" w:rsidR="00EF0BF7" w:rsidRPr="00C20284" w:rsidRDefault="00EF0BF7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EF0BF7" w14:paraId="79580B81" w14:textId="77777777" w:rsidTr="0055134D">
        <w:tc>
          <w:tcPr>
            <w:tcW w:w="1397" w:type="dxa"/>
          </w:tcPr>
          <w:p w14:paraId="07A64EF7" w14:textId="77777777" w:rsidR="00EF0BF7" w:rsidRDefault="00EF0BF7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On Track Tasks</w:t>
            </w:r>
          </w:p>
        </w:tc>
        <w:tc>
          <w:tcPr>
            <w:tcW w:w="2829" w:type="dxa"/>
          </w:tcPr>
          <w:p w14:paraId="10041368" w14:textId="514397FB" w:rsidR="00EF0BF7" w:rsidRDefault="00EF0BF7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Created </w:t>
            </w:r>
            <w:r w:rsidR="00521E46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Sprint update for the Sprint 2 and helped team members with their individual updates by discussing the contributions and requirements.</w:t>
            </w:r>
          </w:p>
        </w:tc>
        <w:tc>
          <w:tcPr>
            <w:tcW w:w="1752" w:type="dxa"/>
          </w:tcPr>
          <w:p w14:paraId="07693B93" w14:textId="7D1F25EE" w:rsidR="00EF0BF7" w:rsidRPr="001E0D9D" w:rsidRDefault="00521E46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7972" w:type="dxa"/>
          </w:tcPr>
          <w:p w14:paraId="25ED7FAE" w14:textId="69D50076" w:rsidR="0026132E" w:rsidRDefault="00925244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21" w:history="1">
              <w:r w:rsidRPr="001B6E36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https://deakin365.sharepoint.com/:b:/s/Surround-AI-Tribe-Squad2/ERg26vRTmdFDr98Sc0SgPxgBoIgNVJSBUFRsCsSgfVev0g?e=SiVNvd</w:t>
              </w:r>
            </w:hyperlink>
          </w:p>
          <w:p w14:paraId="26D2A030" w14:textId="426132FA" w:rsidR="00925244" w:rsidRPr="00C20284" w:rsidRDefault="00925244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26132E" w14:paraId="401C1811" w14:textId="77777777" w:rsidTr="0055134D">
        <w:tc>
          <w:tcPr>
            <w:tcW w:w="1397" w:type="dxa"/>
          </w:tcPr>
          <w:p w14:paraId="2311A1E1" w14:textId="37E67752" w:rsidR="0026132E" w:rsidRDefault="0026132E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Meeting Minutes</w:t>
            </w:r>
          </w:p>
        </w:tc>
        <w:tc>
          <w:tcPr>
            <w:tcW w:w="2829" w:type="dxa"/>
          </w:tcPr>
          <w:p w14:paraId="767C0A14" w14:textId="3D4A3CCD" w:rsidR="0026132E" w:rsidRDefault="0026132E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Meeting Minutes for week 6</w:t>
            </w:r>
          </w:p>
        </w:tc>
        <w:tc>
          <w:tcPr>
            <w:tcW w:w="1752" w:type="dxa"/>
          </w:tcPr>
          <w:p w14:paraId="0F9B9D33" w14:textId="26A77522" w:rsidR="0026132E" w:rsidRDefault="0026132E" w:rsidP="00CF239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7972" w:type="dxa"/>
          </w:tcPr>
          <w:p w14:paraId="4F54326D" w14:textId="38C37A49" w:rsidR="0026132E" w:rsidRDefault="00FA47F6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22" w:history="1">
              <w:r w:rsidRPr="001B6E36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https://deakin365.sharepoint.com/:w:/s/Surround-AI-Tribe-Squad2/Eei1Y3CP6AlLmtXbNaH9IZEBgDGFwC-tysEH97XWSKxlPg?e=UxJRJp</w:t>
              </w:r>
            </w:hyperlink>
          </w:p>
          <w:p w14:paraId="5FEA71C9" w14:textId="56E5F77C" w:rsidR="00FA47F6" w:rsidRDefault="00FA47F6" w:rsidP="00521E4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14:paraId="41BE4B4D" w14:textId="77777777" w:rsidR="00EF0BF7" w:rsidRDefault="00EF0BF7" w:rsidP="00EF0BF7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bookmarkStart w:id="0" w:name="_GoBack"/>
      <w:bookmarkEnd w:id="0"/>
    </w:p>
    <w:p w14:paraId="3C5B9121" w14:textId="77777777" w:rsidR="00EF0BF7" w:rsidRDefault="00EF0BF7" w:rsidP="00EF0BF7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1FDB75C2" w14:textId="77777777" w:rsidR="00EF0BF7" w:rsidRDefault="00EF0BF7" w:rsidP="00EF0BF7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</w:p>
    <w:p w14:paraId="414153FD" w14:textId="77777777" w:rsidR="00EF0BF7" w:rsidRPr="00BA10EC" w:rsidRDefault="00EF0BF7" w:rsidP="00EF0BF7">
      <w:pPr>
        <w:rPr>
          <w:rFonts w:ascii="Arial" w:hAnsi="Arial" w:cs="Arial"/>
          <w:lang w:val="en-AU"/>
        </w:rPr>
      </w:pPr>
    </w:p>
    <w:p w14:paraId="023FF9D0" w14:textId="77777777" w:rsidR="00EF0BF7" w:rsidRDefault="00EF0BF7" w:rsidP="00EF0BF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6B5F5F6D" w14:textId="77777777" w:rsidR="00EF0BF7" w:rsidRPr="00BA10EC" w:rsidRDefault="00EF0BF7" w:rsidP="00EF0BF7">
      <w:pPr>
        <w:rPr>
          <w:rFonts w:ascii="Arial" w:hAnsi="Arial" w:cs="Arial"/>
          <w:b/>
          <w:lang w:val="en-AU"/>
        </w:rPr>
      </w:pPr>
    </w:p>
    <w:p w14:paraId="44DCC1A6" w14:textId="06E4AC89" w:rsidR="00EF0BF7" w:rsidRDefault="00A4469A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Create </w:t>
      </w:r>
      <w:r w:rsidR="00702104">
        <w:rPr>
          <w:rFonts w:ascii="Arial" w:hAnsi="Arial" w:cs="Arial"/>
          <w:lang w:val="en-AU"/>
        </w:rPr>
        <w:t>a logo Design by the end of next sprint.</w:t>
      </w:r>
    </w:p>
    <w:p w14:paraId="63FDE12F" w14:textId="78817B69" w:rsidR="00EF0BF7" w:rsidRDefault="00EF0BF7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Create a dynamic milestone graph</w:t>
      </w:r>
      <w:r w:rsidR="00702104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to track the progress.</w:t>
      </w:r>
    </w:p>
    <w:p w14:paraId="1DB4A6C9" w14:textId="77777777" w:rsidR="00EF0BF7" w:rsidRDefault="00EF0BF7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Focus on each task at hand in the current week.</w:t>
      </w:r>
    </w:p>
    <w:p w14:paraId="366F3746" w14:textId="1D0E3C44" w:rsidR="00EF0BF7" w:rsidRDefault="00EF0BF7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Create co</w:t>
      </w:r>
      <w:r w:rsidR="00702104">
        <w:rPr>
          <w:rFonts w:ascii="Arial" w:hAnsi="Arial" w:cs="Arial"/>
          <w:lang w:val="en-AU"/>
        </w:rPr>
        <w:t>ntents on Surround framework and Data science.</w:t>
      </w:r>
    </w:p>
    <w:p w14:paraId="63A8527E" w14:textId="77777777" w:rsidR="00EF0BF7" w:rsidRPr="004A3D7C" w:rsidRDefault="00EF0BF7" w:rsidP="00EF0BF7">
      <w:pPr>
        <w:rPr>
          <w:rFonts w:ascii="Arial" w:hAnsi="Arial" w:cs="Arial"/>
          <w:lang w:val="en-AU"/>
        </w:rPr>
      </w:pPr>
      <w:r w:rsidRPr="004A3D7C">
        <w:rPr>
          <w:rFonts w:ascii="Arial" w:hAnsi="Arial" w:cs="Arial"/>
          <w:lang w:val="en-AU"/>
        </w:rPr>
        <w:t xml:space="preserve"> </w:t>
      </w:r>
    </w:p>
    <w:p w14:paraId="4B71925A" w14:textId="77777777" w:rsidR="00EF0BF7" w:rsidRDefault="00EF0BF7" w:rsidP="00EF0BF7">
      <w:pPr>
        <w:rPr>
          <w:rFonts w:ascii="Arial" w:hAnsi="Arial" w:cs="Arial"/>
          <w:lang w:val="en-AU"/>
        </w:rPr>
      </w:pPr>
    </w:p>
    <w:p w14:paraId="5F0853B8" w14:textId="462AC7B5" w:rsidR="00EF0BF7" w:rsidRDefault="00EF0BF7" w:rsidP="00EF0BF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723C3DC6" w14:textId="77777777" w:rsidR="00702104" w:rsidRPr="00BA10EC" w:rsidRDefault="00702104" w:rsidP="00EF0BF7">
      <w:pPr>
        <w:rPr>
          <w:rFonts w:ascii="Arial" w:hAnsi="Arial" w:cs="Arial"/>
          <w:b/>
          <w:lang w:val="en-AU"/>
        </w:rPr>
      </w:pPr>
    </w:p>
    <w:p w14:paraId="553B5241" w14:textId="59BAC852" w:rsidR="00702104" w:rsidRDefault="00702104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Update artefacts and contributions each week to the supervisor.</w:t>
      </w:r>
    </w:p>
    <w:p w14:paraId="6DA3E28E" w14:textId="0C9FABC7" w:rsidR="00702104" w:rsidRDefault="00702104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Deliver at least one report each week.</w:t>
      </w:r>
    </w:p>
    <w:p w14:paraId="648DA3F1" w14:textId="135107FC" w:rsidR="00702104" w:rsidRPr="00702104" w:rsidRDefault="00702104" w:rsidP="00702104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lang w:val="en-AU"/>
        </w:rPr>
        <w:t>Complete the task within the allocated milestone.</w:t>
      </w:r>
    </w:p>
    <w:p w14:paraId="782AFC3D" w14:textId="10A48E11" w:rsidR="00702104" w:rsidRPr="00702104" w:rsidRDefault="00EF0BF7" w:rsidP="00702104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Three stand-ups every week. (Handled by the Team lead)</w:t>
      </w:r>
    </w:p>
    <w:p w14:paraId="2CDBC223" w14:textId="77777777" w:rsidR="00EF0BF7" w:rsidRPr="00C20284" w:rsidRDefault="00EF0BF7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Supervisor, client and Team meetings</w:t>
      </w:r>
    </w:p>
    <w:p w14:paraId="05B3939B" w14:textId="77777777" w:rsidR="00EF0BF7" w:rsidRDefault="00EF0BF7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Upskilling.</w:t>
      </w:r>
    </w:p>
    <w:p w14:paraId="55326172" w14:textId="77777777" w:rsidR="00EF0BF7" w:rsidRDefault="00EF0BF7" w:rsidP="00EF0BF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Working at least 10 hours a week. (All the members need to show evidences)</w:t>
      </w:r>
    </w:p>
    <w:p w14:paraId="08D13ED7" w14:textId="77777777" w:rsidR="00EF0BF7" w:rsidRPr="00C11593" w:rsidRDefault="00EF0BF7" w:rsidP="00EF0BF7">
      <w:pPr>
        <w:pStyle w:val="ListParagraph"/>
        <w:rPr>
          <w:rFonts w:ascii="Arial" w:hAnsi="Arial" w:cs="Arial"/>
          <w:lang w:val="en-AU"/>
        </w:rPr>
      </w:pPr>
    </w:p>
    <w:p w14:paraId="5E646B36" w14:textId="77777777" w:rsidR="00EF0BF7" w:rsidRDefault="00EF0BF7" w:rsidP="00EF0BF7">
      <w:pPr>
        <w:rPr>
          <w:rFonts w:ascii="Arial" w:hAnsi="Arial" w:cs="Arial"/>
          <w:b/>
          <w:lang w:val="en-AU"/>
        </w:rPr>
      </w:pPr>
    </w:p>
    <w:p w14:paraId="4D71DDCB" w14:textId="77777777" w:rsidR="00EF0BF7" w:rsidRDefault="00EF0BF7" w:rsidP="00EF0BF7">
      <w:pPr>
        <w:rPr>
          <w:rFonts w:ascii="Arial" w:hAnsi="Arial" w:cs="Arial"/>
          <w:b/>
          <w:lang w:val="en-AU"/>
        </w:rPr>
      </w:pPr>
      <w:r w:rsidRPr="00C11593">
        <w:rPr>
          <w:rFonts w:ascii="Arial" w:hAnsi="Arial" w:cs="Arial"/>
          <w:b/>
          <w:lang w:val="en-AU"/>
        </w:rPr>
        <w:t>Things the team will STOP doing:</w:t>
      </w:r>
    </w:p>
    <w:p w14:paraId="210C10E2" w14:textId="2C4D4EBE" w:rsidR="00EF0BF7" w:rsidRPr="00702104" w:rsidRDefault="00702104" w:rsidP="00702104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lang w:val="en-AU"/>
        </w:rPr>
        <w:t>Not attending meetings.</w:t>
      </w:r>
    </w:p>
    <w:p w14:paraId="2CD29289" w14:textId="77777777" w:rsidR="00702104" w:rsidRPr="00702104" w:rsidRDefault="00702104" w:rsidP="00702104">
      <w:pPr>
        <w:rPr>
          <w:rFonts w:ascii="Arial" w:hAnsi="Arial" w:cs="Arial"/>
          <w:b/>
          <w:lang w:val="en-AU"/>
        </w:rPr>
      </w:pPr>
    </w:p>
    <w:sectPr w:rsidR="00702104" w:rsidRPr="00702104" w:rsidSect="00431244">
      <w:headerReference w:type="default" r:id="rId2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9E413" w14:textId="77777777" w:rsidR="00822AE7" w:rsidRDefault="00822AE7" w:rsidP="00BF5B08">
      <w:r>
        <w:separator/>
      </w:r>
    </w:p>
  </w:endnote>
  <w:endnote w:type="continuationSeparator" w:id="0">
    <w:p w14:paraId="04A2275F" w14:textId="77777777" w:rsidR="00822AE7" w:rsidRDefault="00822AE7" w:rsidP="00BF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68877" w14:textId="77777777" w:rsidR="00822AE7" w:rsidRDefault="00822AE7" w:rsidP="00BF5B08">
      <w:r>
        <w:separator/>
      </w:r>
    </w:p>
  </w:footnote>
  <w:footnote w:type="continuationSeparator" w:id="0">
    <w:p w14:paraId="49E9ED95" w14:textId="77777777" w:rsidR="00822AE7" w:rsidRDefault="00822AE7" w:rsidP="00BF5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35F71" w14:textId="11EAE398" w:rsidR="00BF5B08" w:rsidRDefault="00BF5B08">
    <w:pPr>
      <w:pStyle w:val="Header"/>
      <w:rPr>
        <w:lang w:val="en-AU"/>
      </w:rPr>
    </w:pPr>
    <w:r w:rsidRPr="00BF5B08">
      <w:rPr>
        <w:b/>
        <w:lang w:val="en-AU"/>
      </w:rPr>
      <w:t>Project</w:t>
    </w:r>
    <w:r w:rsidR="006866A1">
      <w:rPr>
        <w:b/>
        <w:lang w:val="en-AU"/>
      </w:rPr>
      <w:t>/Squad</w:t>
    </w:r>
    <w:r w:rsidRPr="00BF5B08">
      <w:rPr>
        <w:b/>
        <w:lang w:val="en-AU"/>
      </w:rPr>
      <w:t xml:space="preserve"> </w:t>
    </w:r>
    <w:r w:rsidR="006866A1">
      <w:rPr>
        <w:b/>
        <w:lang w:val="en-AU"/>
      </w:rPr>
      <w:t xml:space="preserve">Id and </w:t>
    </w:r>
    <w:r w:rsidRPr="00BF5B08">
      <w:rPr>
        <w:b/>
        <w:lang w:val="en-AU"/>
      </w:rPr>
      <w:t>Name:</w:t>
    </w:r>
    <w:r>
      <w:rPr>
        <w:lang w:val="en-AU"/>
      </w:rPr>
      <w:t xml:space="preserve"> </w:t>
    </w:r>
    <w:r w:rsidR="000078A0">
      <w:rPr>
        <w:color w:val="FF0000"/>
        <w:lang w:val="en-AU"/>
      </w:rPr>
      <w:t>Surround – AI-Squad2-C2</w:t>
    </w:r>
  </w:p>
  <w:p w14:paraId="07E16B65" w14:textId="0699E2CD" w:rsidR="00BF5B08" w:rsidRDefault="00BF5B08">
    <w:pPr>
      <w:pStyle w:val="Header"/>
      <w:rPr>
        <w:lang w:val="en-AU"/>
      </w:rPr>
    </w:pPr>
    <w:r w:rsidRPr="00BF5B08">
      <w:rPr>
        <w:b/>
        <w:lang w:val="en-AU"/>
      </w:rPr>
      <w:t>Student ID:</w:t>
    </w:r>
    <w:r>
      <w:rPr>
        <w:lang w:val="en-AU"/>
      </w:rPr>
      <w:t xml:space="preserve"> </w:t>
    </w:r>
    <w:r w:rsidR="000078A0">
      <w:rPr>
        <w:color w:val="FF0000"/>
        <w:lang w:val="en-AU"/>
      </w:rPr>
      <w:t>217492278</w:t>
    </w:r>
  </w:p>
  <w:p w14:paraId="245B91D3" w14:textId="0CA888EB" w:rsidR="00BF5B08" w:rsidRPr="00BF5B08" w:rsidRDefault="00BF5B08">
    <w:pPr>
      <w:pStyle w:val="Header"/>
      <w:rPr>
        <w:color w:val="FF0000"/>
        <w:lang w:val="en-AU"/>
      </w:rPr>
    </w:pPr>
    <w:r w:rsidRPr="00BF5B08">
      <w:rPr>
        <w:b/>
        <w:lang w:val="en-AU"/>
      </w:rPr>
      <w:t xml:space="preserve">Student Name: </w:t>
    </w:r>
    <w:r w:rsidR="000078A0">
      <w:rPr>
        <w:color w:val="FF0000"/>
        <w:lang w:val="en-AU"/>
      </w:rPr>
      <w:t>Unique Poudel</w:t>
    </w:r>
  </w:p>
  <w:p w14:paraId="3524B235" w14:textId="10735820" w:rsidR="00BF5B08" w:rsidRPr="00BF5B08" w:rsidRDefault="00BF5B08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3E5"/>
    <w:multiLevelType w:val="hybridMultilevel"/>
    <w:tmpl w:val="4D56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C46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C0A64"/>
    <w:multiLevelType w:val="hybridMultilevel"/>
    <w:tmpl w:val="33EE9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11EBD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D19ED"/>
    <w:multiLevelType w:val="hybridMultilevel"/>
    <w:tmpl w:val="52C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83359"/>
    <w:multiLevelType w:val="hybridMultilevel"/>
    <w:tmpl w:val="378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2464E"/>
    <w:multiLevelType w:val="hybridMultilevel"/>
    <w:tmpl w:val="B8A6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D30A8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56265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C4100"/>
    <w:multiLevelType w:val="hybridMultilevel"/>
    <w:tmpl w:val="C3BE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E9"/>
    <w:rsid w:val="000078A0"/>
    <w:rsid w:val="00050BC7"/>
    <w:rsid w:val="000C51C2"/>
    <w:rsid w:val="000D6AF3"/>
    <w:rsid w:val="001448A2"/>
    <w:rsid w:val="001C3461"/>
    <w:rsid w:val="001E0D9D"/>
    <w:rsid w:val="001F3F7D"/>
    <w:rsid w:val="002563B1"/>
    <w:rsid w:val="0026132E"/>
    <w:rsid w:val="00273A35"/>
    <w:rsid w:val="002B117B"/>
    <w:rsid w:val="00303DDF"/>
    <w:rsid w:val="0033425E"/>
    <w:rsid w:val="00343C9F"/>
    <w:rsid w:val="003873E7"/>
    <w:rsid w:val="0039121A"/>
    <w:rsid w:val="003A23F0"/>
    <w:rsid w:val="003A7A7A"/>
    <w:rsid w:val="00424B2F"/>
    <w:rsid w:val="004A3D7C"/>
    <w:rsid w:val="004E244B"/>
    <w:rsid w:val="00521E46"/>
    <w:rsid w:val="005329CF"/>
    <w:rsid w:val="0055134D"/>
    <w:rsid w:val="00554C8C"/>
    <w:rsid w:val="005F1591"/>
    <w:rsid w:val="006866A1"/>
    <w:rsid w:val="00702104"/>
    <w:rsid w:val="007057A6"/>
    <w:rsid w:val="00727F3E"/>
    <w:rsid w:val="00794C0F"/>
    <w:rsid w:val="00821264"/>
    <w:rsid w:val="00822AE7"/>
    <w:rsid w:val="00832ECF"/>
    <w:rsid w:val="00872919"/>
    <w:rsid w:val="00875393"/>
    <w:rsid w:val="0088066A"/>
    <w:rsid w:val="008F2AD6"/>
    <w:rsid w:val="00925244"/>
    <w:rsid w:val="0096647A"/>
    <w:rsid w:val="00976772"/>
    <w:rsid w:val="00A1146D"/>
    <w:rsid w:val="00A15EF2"/>
    <w:rsid w:val="00A3478C"/>
    <w:rsid w:val="00A4469A"/>
    <w:rsid w:val="00B378C3"/>
    <w:rsid w:val="00BD2F73"/>
    <w:rsid w:val="00BD5FE9"/>
    <w:rsid w:val="00BF5B08"/>
    <w:rsid w:val="00C11593"/>
    <w:rsid w:val="00C14B5E"/>
    <w:rsid w:val="00C20284"/>
    <w:rsid w:val="00D66F96"/>
    <w:rsid w:val="00D77EEE"/>
    <w:rsid w:val="00D94176"/>
    <w:rsid w:val="00EF0BF7"/>
    <w:rsid w:val="00FA47F6"/>
    <w:rsid w:val="0981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60473"/>
  <w14:defaultImageDpi w14:val="32767"/>
  <w15:chartTrackingRefBased/>
  <w15:docId w15:val="{52FCD2D2-0E40-46BF-9276-B837B3F8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919"/>
  </w:style>
  <w:style w:type="paragraph" w:styleId="Heading1">
    <w:name w:val="heading 1"/>
    <w:basedOn w:val="Normal"/>
    <w:next w:val="Normal"/>
    <w:link w:val="Heading1Char"/>
    <w:uiPriority w:val="9"/>
    <w:qFormat/>
    <w:rsid w:val="00872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9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919"/>
    <w:pPr>
      <w:ind w:left="720"/>
      <w:contextualSpacing/>
    </w:pPr>
  </w:style>
  <w:style w:type="table" w:styleId="TableGrid">
    <w:name w:val="Table Grid"/>
    <w:basedOn w:val="TableNormal"/>
    <w:uiPriority w:val="39"/>
    <w:rsid w:val="0087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91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D2F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5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B08"/>
  </w:style>
  <w:style w:type="paragraph" w:styleId="Footer">
    <w:name w:val="footer"/>
    <w:basedOn w:val="Normal"/>
    <w:link w:val="FooterChar"/>
    <w:uiPriority w:val="99"/>
    <w:unhideWhenUsed/>
    <w:rsid w:val="00BF5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B08"/>
  </w:style>
  <w:style w:type="character" w:styleId="UnresolvedMention">
    <w:name w:val="Unresolved Mention"/>
    <w:basedOn w:val="DefaultParagraphFont"/>
    <w:uiPriority w:val="99"/>
    <w:semiHidden/>
    <w:unhideWhenUsed/>
    <w:rsid w:val="0033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banavathu/Surround-AI-Tribe--/blob/master/uniquepoudel.txt" TargetMode="External"/><Relationship Id="rId18" Type="http://schemas.openxmlformats.org/officeDocument/2006/relationships/hyperlink" Target="https://deakin365.sharepoint.com/:b:/s/Surround-AI-Tribe-Squad2/EeH1DfSKkmdCli8i83-adswBok7bD6k5ZE83K3AkTbuvkA?e=KO8ju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akin365.sharepoint.com/:b:/s/Surround-AI-Tribe-Squad2/ERg26vRTmdFDr98Sc0SgPxgBoIgNVJSBUFRsCsSgfVev0g?e=SiVNv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ynda.com/MyPlaylists?playlistId=18046822" TargetMode="External"/><Relationship Id="rId17" Type="http://schemas.openxmlformats.org/officeDocument/2006/relationships/hyperlink" Target="https://deakin365.sharepoint.com/:w:/s/Surround-AI-Tribe-Squad2/ETOpgxkpA4dLpYWmoKHETHkBz2rEucJfLRl0cR8G6wkw1A?e=o7o81u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B5XehkGz/surroundai" TargetMode="External"/><Relationship Id="rId20" Type="http://schemas.openxmlformats.org/officeDocument/2006/relationships/hyperlink" Target="https://deakin365.sharepoint.com/:b:/s/Surround-AI-Tribe-Squad2/EcGn2P-Fc-FNiADcu0xn-iIBl2SZZQOfTkAra8s5tZDKMw?e=KORgb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pHpx992P/surround-ai-trib-squad-2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eakin365.sharepoint.com/:b:/s/Surround-AI-Tribe-Squad2/EcGn2P-Fc-FNiADcu0xn-iIBl2SZZQOfTkAra8s5tZDKMw?e=sbmab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eakin-industry-2019.slack.com/messages/CH1R8P4F4/" TargetMode="External"/><Relationship Id="rId19" Type="http://schemas.openxmlformats.org/officeDocument/2006/relationships/hyperlink" Target="https://deakin365.sharepoint.com/sites/Surround-AI-Tribe-Squad2/Shared%20Documents/Forms/AllItems.aspx?id=%2Fsites%2FSurround-AI-Tribe-Squad2%2FShared%20Documents%2FTeam%20Submissio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utorialspoint.com/big_data_analytics/data_scientist.htm" TargetMode="External"/><Relationship Id="rId22" Type="http://schemas.openxmlformats.org/officeDocument/2006/relationships/hyperlink" Target="https://deakin365.sharepoint.com/:w:/s/Surround-AI-Tribe-Squad2/Eei1Y3CP6AlLmtXbNaH9IZEBgDGFwC-tysEH97XWSKxlPg?e=UxJRJ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an\Desktop\Status%20Update%20U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6393403057249A49AE59ADFE3B081" ma:contentTypeVersion="4" ma:contentTypeDescription="Create a new document." ma:contentTypeScope="" ma:versionID="d41fb6b92d9f1f02e1b1047ad52b490e">
  <xsd:schema xmlns:xsd="http://www.w3.org/2001/XMLSchema" xmlns:xs="http://www.w3.org/2001/XMLSchema" xmlns:p="http://schemas.microsoft.com/office/2006/metadata/properties" xmlns:ns2="a05dfb85-c96b-4a1a-b4ff-47b5182b9582" xmlns:ns3="399727c0-b5c7-4562-9b82-299a36ef704a" targetNamespace="http://schemas.microsoft.com/office/2006/metadata/properties" ma:root="true" ma:fieldsID="4c0a8a3b8379874908868e7f6e22bdeb" ns2:_="" ns3:_="">
    <xsd:import namespace="a05dfb85-c96b-4a1a-b4ff-47b5182b9582"/>
    <xsd:import namespace="399727c0-b5c7-4562-9b82-299a36ef7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dfb85-c96b-4a1a-b4ff-47b5182b9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727c0-b5c7-4562-9b82-299a36ef7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DA94F-0DF0-498B-8DB8-AC8AB7803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dfb85-c96b-4a1a-b4ff-47b5182b9582"/>
    <ds:schemaRef ds:uri="399727c0-b5c7-4562-9b82-299a36ef70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A8EE1-D3E8-44D9-BD5B-C2F8DAD99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10DF6-E328-4979-87C5-A917D56D03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Update UV</Template>
  <TotalTime>351</TotalTime>
  <Pages>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Karmakar</dc:creator>
  <cp:keywords/>
  <dc:description/>
  <cp:lastModifiedBy>unique poudel</cp:lastModifiedBy>
  <cp:revision>19</cp:revision>
  <cp:lastPrinted>2019-04-25T14:20:00Z</cp:lastPrinted>
  <dcterms:created xsi:type="dcterms:W3CDTF">2019-04-05T12:48:00Z</dcterms:created>
  <dcterms:modified xsi:type="dcterms:W3CDTF">2019-04-25T14:26:00Z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0x0101000586393403057249A49AE59ADFE3B081</vt:lpwstr>
  </property>
  <property fmtid="{D5CDD505-2E9C-101B-9397-08002B2CF9AE}" pid="3" name="AuthorIds_UIVersion_1024">
    <vt:lpwstr>6</vt:lpwstr>
  </property>
</Properties>
</file>